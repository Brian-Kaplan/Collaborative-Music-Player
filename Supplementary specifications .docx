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D3544" w14:textId="435AFD90" w:rsidR="009B4864" w:rsidRDefault="00D01767">
      <w:pPr>
        <w:pStyle w:val="Heading1"/>
      </w:pPr>
      <w:r>
        <w:t>Supplementary Specifications</w:t>
      </w:r>
    </w:p>
    <w:p w14:paraId="2481488C" w14:textId="184A254F" w:rsidR="009B4864" w:rsidRDefault="00D01767">
      <w:r>
        <w:t xml:space="preserve">This document outlines the 4 Major Non-Function Requirements </w:t>
      </w:r>
      <w:r w:rsidR="00F72E3C">
        <w:t>for the Collaborative Music Player</w:t>
      </w:r>
    </w:p>
    <w:p w14:paraId="0EC8EA58" w14:textId="18D2CB95" w:rsidR="009B4864" w:rsidRDefault="00D01767">
      <w:pPr>
        <w:pStyle w:val="Heading2"/>
      </w:pPr>
      <w:r>
        <w:t>Non Functional Requirement 1</w:t>
      </w:r>
    </w:p>
    <w:p w14:paraId="11CD52A5" w14:textId="79807EB1" w:rsidR="009B4864" w:rsidRDefault="00CC303B" w:rsidP="00C444BD">
      <w:bookmarkStart w:id="0" w:name="_GoBack"/>
      <w:bookmarkEnd w:id="0"/>
      <w:r>
        <w:t>View and edit this document in Word on your computer, tablet, or phone. You can edit text; easily insert content such as pictures, shapes, and tables; and seamlessly save the document to the cloud from Word on your Windows, Mac, Android, or iOS device.</w:t>
      </w:r>
    </w:p>
    <w:p w14:paraId="48C05492" w14:textId="4B7F33FB" w:rsidR="00C444BD" w:rsidRDefault="00C444BD" w:rsidP="00C444BD">
      <w:pPr>
        <w:pStyle w:val="Heading2"/>
      </w:pPr>
      <w:r>
        <w:t>Non Functional Requirement 2</w:t>
      </w:r>
    </w:p>
    <w:sdt>
      <w:sdtPr>
        <w:id w:val="696977298"/>
        <w:placeholder>
          <w:docPart w:val="743D0F3E76BA07438B878117870EECAF"/>
        </w:placeholder>
        <w:temporary/>
        <w:showingPlcHdr/>
        <w15:appearance w15:val="hidden"/>
      </w:sdtPr>
      <w:sdtContent>
        <w:p w14:paraId="646F066D" w14:textId="77777777" w:rsidR="00C444BD" w:rsidRDefault="00C444BD" w:rsidP="00C444BD">
          <w:r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p>
      </w:sdtContent>
    </w:sdt>
    <w:p w14:paraId="14538F0A" w14:textId="77777777" w:rsidR="00D01767" w:rsidRDefault="00D01767" w:rsidP="00D01767">
      <w:pPr>
        <w:pStyle w:val="ListBullet"/>
        <w:numPr>
          <w:ilvl w:val="0"/>
          <w:numId w:val="0"/>
        </w:numPr>
        <w:ind w:left="936" w:hanging="360"/>
      </w:pPr>
    </w:p>
    <w:sectPr w:rsidR="00D01767">
      <w:footerReference w:type="default" r:id="rId7"/>
      <w:footerReference w:type="first" r:id="rId8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585D8F" w14:textId="77777777" w:rsidR="00CE5810" w:rsidRDefault="00CE5810">
      <w:pPr>
        <w:spacing w:before="0" w:after="0" w:line="240" w:lineRule="auto"/>
      </w:pPr>
      <w:r>
        <w:separator/>
      </w:r>
    </w:p>
    <w:p w14:paraId="520A077F" w14:textId="77777777" w:rsidR="00CE5810" w:rsidRDefault="00CE5810"/>
  </w:endnote>
  <w:endnote w:type="continuationSeparator" w:id="0">
    <w:p w14:paraId="3CBB9309" w14:textId="77777777" w:rsidR="00CE5810" w:rsidRDefault="00CE5810">
      <w:pPr>
        <w:spacing w:before="0" w:after="0" w:line="240" w:lineRule="auto"/>
      </w:pPr>
      <w:r>
        <w:continuationSeparator/>
      </w:r>
    </w:p>
    <w:p w14:paraId="03048668" w14:textId="77777777" w:rsidR="00CE5810" w:rsidRDefault="00CE58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FC7A24" w14:textId="77777777" w:rsidR="009B4864" w:rsidRDefault="00CC303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44B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347CAA" w14:textId="77777777" w:rsidR="00C444BD" w:rsidRDefault="00CE5810">
    <w:pPr>
      <w:pStyle w:val="Footer"/>
    </w:pPr>
    <w:sdt>
      <w:sdtPr>
        <w:id w:val="7803617"/>
        <w:placeholder>
          <w:docPart w:val="FA8872D7B147034488B79F0EA4EDF28D"/>
        </w:placeholder>
        <w:temporary/>
        <w:showingPlcHdr/>
        <w15:appearance w15:val="hidden"/>
      </w:sdtPr>
      <w:sdtEndPr/>
      <w:sdtContent>
        <w:r w:rsidR="00CC303B">
          <w:t>Address | City, St Zip Code</w:t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21FFA5" w14:textId="77777777" w:rsidR="00CE5810" w:rsidRDefault="00CE5810">
      <w:pPr>
        <w:spacing w:before="0" w:after="0" w:line="240" w:lineRule="auto"/>
      </w:pPr>
      <w:r>
        <w:separator/>
      </w:r>
    </w:p>
    <w:p w14:paraId="185934C3" w14:textId="77777777" w:rsidR="00CE5810" w:rsidRDefault="00CE5810"/>
  </w:footnote>
  <w:footnote w:type="continuationSeparator" w:id="0">
    <w:p w14:paraId="771D0CDB" w14:textId="77777777" w:rsidR="00CE5810" w:rsidRDefault="00CE5810">
      <w:pPr>
        <w:spacing w:before="0" w:after="0" w:line="240" w:lineRule="auto"/>
      </w:pPr>
      <w:r>
        <w:continuationSeparator/>
      </w:r>
    </w:p>
    <w:p w14:paraId="30831808" w14:textId="77777777" w:rsidR="00CE5810" w:rsidRDefault="00CE581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E3C"/>
    <w:rsid w:val="009B4864"/>
    <w:rsid w:val="00C444BD"/>
    <w:rsid w:val="00CC303B"/>
    <w:rsid w:val="00CE5810"/>
    <w:rsid w:val="00D01767"/>
    <w:rsid w:val="00F7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0CCD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en.lproj/Business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8872D7B147034488B79F0EA4EDF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FB994-1F02-4542-B070-C8842BAA681D}"/>
      </w:docPartPr>
      <w:docPartBody>
        <w:p w:rsidR="00580A73" w:rsidRDefault="00F556FC">
          <w:pPr>
            <w:pStyle w:val="FA8872D7B147034488B79F0EA4EDF28D"/>
          </w:pPr>
          <w:r>
            <w:t>Address | City, St Zip Code</w:t>
          </w:r>
        </w:p>
      </w:docPartBody>
    </w:docPart>
    <w:docPart>
      <w:docPartPr>
        <w:name w:val="743D0F3E76BA07438B878117870EE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CB1E9-51E7-1648-A9EC-4DEBFEA12B85}"/>
      </w:docPartPr>
      <w:docPartBody>
        <w:p w:rsidR="00000000" w:rsidRDefault="00580A73" w:rsidP="00580A73">
          <w:pPr>
            <w:pStyle w:val="743D0F3E76BA07438B878117870EECAF"/>
          </w:pPr>
          <w:r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6FC"/>
    <w:rsid w:val="00580A73"/>
    <w:rsid w:val="00A456C4"/>
    <w:rsid w:val="00F5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A1B0644C212748A0CFD96452E313D1">
    <w:name w:val="CBA1B0644C212748A0CFD96452E313D1"/>
  </w:style>
  <w:style w:type="paragraph" w:customStyle="1" w:styleId="C4E4AAD4876B8B448665EB61ACB64D03">
    <w:name w:val="C4E4AAD4876B8B448665EB61ACB64D03"/>
  </w:style>
  <w:style w:type="paragraph" w:customStyle="1" w:styleId="EC23CB19FDCF8E419A10CA28776EF41A">
    <w:name w:val="EC23CB19FDCF8E419A10CA28776EF41A"/>
  </w:style>
  <w:style w:type="paragraph" w:customStyle="1" w:styleId="77C87AF96938984CA230FCD54F666DE0">
    <w:name w:val="77C87AF96938984CA230FCD54F666DE0"/>
  </w:style>
  <w:style w:type="paragraph" w:customStyle="1" w:styleId="9A366458E2B1534E80FA335E29FC1778">
    <w:name w:val="9A366458E2B1534E80FA335E29FC1778"/>
  </w:style>
  <w:style w:type="paragraph" w:customStyle="1" w:styleId="AEE1B7972E326F4DB2B699E30CBBEE43">
    <w:name w:val="AEE1B7972E326F4DB2B699E30CBBEE43"/>
  </w:style>
  <w:style w:type="paragraph" w:styleId="ListBullet">
    <w:name w:val="List Bullet"/>
    <w:basedOn w:val="Normal"/>
    <w:uiPriority w:val="31"/>
    <w:qFormat/>
    <w:rsid w:val="00580A73"/>
    <w:pPr>
      <w:numPr>
        <w:numId w:val="1"/>
      </w:numPr>
      <w:spacing w:before="160" w:after="320" w:line="360" w:lineRule="auto"/>
      <w:contextualSpacing/>
    </w:pPr>
    <w:rPr>
      <w:rFonts w:eastAsiaTheme="minorHAnsi"/>
      <w:color w:val="7F7F7F" w:themeColor="text1" w:themeTint="80"/>
      <w:lang w:eastAsia="ja-JP"/>
    </w:rPr>
  </w:style>
  <w:style w:type="paragraph" w:customStyle="1" w:styleId="975E29FF3AC05840805C952D1A311090">
    <w:name w:val="975E29FF3AC05840805C952D1A311090"/>
  </w:style>
  <w:style w:type="paragraph" w:customStyle="1" w:styleId="FA8872D7B147034488B79F0EA4EDF28D">
    <w:name w:val="FA8872D7B147034488B79F0EA4EDF28D"/>
  </w:style>
  <w:style w:type="paragraph" w:customStyle="1" w:styleId="FDA841C978B1114D98FDDBEABBF76390">
    <w:name w:val="FDA841C978B1114D98FDDBEABBF76390"/>
    <w:rsid w:val="00580A73"/>
  </w:style>
  <w:style w:type="paragraph" w:customStyle="1" w:styleId="391B01E608AD4C45A84BDADA937235BA">
    <w:name w:val="391B01E608AD4C45A84BDADA937235BA"/>
    <w:rsid w:val="00580A73"/>
  </w:style>
  <w:style w:type="paragraph" w:customStyle="1" w:styleId="B35DFA612EDA5E45870383860A252981">
    <w:name w:val="B35DFA612EDA5E45870383860A252981"/>
    <w:rsid w:val="00580A73"/>
  </w:style>
  <w:style w:type="paragraph" w:customStyle="1" w:styleId="BB5DAA9B334BE04991F7902C432EF30B">
    <w:name w:val="BB5DAA9B334BE04991F7902C432EF30B"/>
    <w:rsid w:val="00580A73"/>
  </w:style>
  <w:style w:type="paragraph" w:customStyle="1" w:styleId="743D0F3E76BA07438B878117870EECAF">
    <w:name w:val="743D0F3E76BA07438B878117870EECAF"/>
    <w:rsid w:val="00580A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5</TotalTime>
  <Pages>1</Pages>
  <Words>103</Words>
  <Characters>589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Kaplan, Brian</dc:creator>
  <cp:keywords/>
  <dc:description/>
  <cp:lastModifiedBy>Kaplan, Brian</cp:lastModifiedBy>
  <cp:revision>3</cp:revision>
  <dcterms:created xsi:type="dcterms:W3CDTF">2016-02-20T16:54:00Z</dcterms:created>
  <dcterms:modified xsi:type="dcterms:W3CDTF">2016-02-20T17:02:00Z</dcterms:modified>
</cp:coreProperties>
</file>